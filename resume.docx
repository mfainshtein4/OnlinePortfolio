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F7686" w14:textId="77777777" w:rsidR="003E24E5" w:rsidRDefault="00994F4C" w:rsidP="003E24E5">
      <w:pPr>
        <w:pStyle w:val="Title"/>
        <w:spacing w:after="0"/>
        <w:jc w:val="center"/>
        <w:rPr>
          <w:b/>
          <w:sz w:val="44"/>
        </w:rPr>
      </w:pPr>
      <w:r w:rsidRPr="00C71F99">
        <w:rPr>
          <w:b/>
          <w:sz w:val="44"/>
        </w:rPr>
        <w:t>Max Fainshtein</w:t>
      </w:r>
    </w:p>
    <w:p w14:paraId="0832F5F5" w14:textId="4071EB64" w:rsidR="003E24E5" w:rsidRPr="003E24E5" w:rsidRDefault="003E24E5" w:rsidP="003E24E5">
      <w:pPr>
        <w:pStyle w:val="Title"/>
        <w:spacing w:after="0"/>
        <w:jc w:val="center"/>
        <w:rPr>
          <w:b/>
          <w:color w:val="auto"/>
          <w:sz w:val="22"/>
        </w:rPr>
      </w:pPr>
      <w:r w:rsidRPr="003E24E5">
        <w:rPr>
          <w:b/>
          <w:color w:val="auto"/>
          <w:sz w:val="22"/>
        </w:rPr>
        <w:t>177 Selwy</w:t>
      </w:r>
      <w:r>
        <w:rPr>
          <w:b/>
          <w:color w:val="auto"/>
          <w:sz w:val="22"/>
        </w:rPr>
        <w:t>n Road, Richmond Hill, ON</w:t>
      </w:r>
      <w:r w:rsidRPr="003E24E5">
        <w:rPr>
          <w:b/>
          <w:color w:val="auto"/>
          <w:sz w:val="22"/>
        </w:rPr>
        <w:t xml:space="preserve"> L4E 5E6 | 416-854-4023 | </w:t>
      </w:r>
      <w:r w:rsidR="00E05066">
        <w:rPr>
          <w:b/>
          <w:color w:val="auto"/>
          <w:sz w:val="22"/>
        </w:rPr>
        <w:t>max.fain</w:t>
      </w:r>
      <w:r w:rsidRPr="003E24E5">
        <w:rPr>
          <w:b/>
          <w:color w:val="auto"/>
          <w:sz w:val="22"/>
        </w:rPr>
        <w:t>@</w:t>
      </w:r>
      <w:r w:rsidR="00E05066">
        <w:rPr>
          <w:b/>
          <w:color w:val="auto"/>
          <w:sz w:val="22"/>
        </w:rPr>
        <w:t>hotmail.com</w:t>
      </w:r>
    </w:p>
    <w:p w14:paraId="26127479" w14:textId="77777777" w:rsidR="003E24E5" w:rsidRPr="003E24E5" w:rsidRDefault="003E24E5" w:rsidP="00C71F99">
      <w:pPr>
        <w:pStyle w:val="Title"/>
        <w:spacing w:after="0"/>
        <w:rPr>
          <w:b/>
          <w:sz w:val="16"/>
        </w:rPr>
      </w:pPr>
    </w:p>
    <w:p w14:paraId="2D0B0FD6" w14:textId="77777777" w:rsidR="003E24E5" w:rsidRPr="003E24E5" w:rsidRDefault="003E24E5" w:rsidP="003E24E5">
      <w:pPr>
        <w:spacing w:after="0"/>
        <w:rPr>
          <w:sz w:val="16"/>
        </w:rPr>
      </w:pPr>
    </w:p>
    <w:p w14:paraId="1C6B6255" w14:textId="46E02459" w:rsidR="003E24E5" w:rsidRPr="003E24E5" w:rsidRDefault="003E24E5" w:rsidP="003E24E5">
      <w:pPr>
        <w:spacing w:after="0"/>
        <w:jc w:val="center"/>
      </w:pPr>
      <w:r w:rsidRPr="003E24E5">
        <w:t xml:space="preserve">Looking for a position to help me develop my technical skills while allowing me to contribute to the goals of </w:t>
      </w:r>
      <w:r w:rsidR="00E05066">
        <w:t>your company</w:t>
      </w:r>
    </w:p>
    <w:p w14:paraId="5EA80555" w14:textId="77777777" w:rsidR="003E24E5" w:rsidRPr="003E24E5" w:rsidRDefault="003E24E5" w:rsidP="00C71F99">
      <w:pPr>
        <w:pStyle w:val="Title"/>
        <w:spacing w:after="0"/>
        <w:rPr>
          <w:b/>
          <w:sz w:val="16"/>
        </w:rPr>
      </w:pPr>
    </w:p>
    <w:p w14:paraId="6EE17F65" w14:textId="77777777" w:rsidR="00C71F99" w:rsidRPr="003E24E5" w:rsidRDefault="00C71F99" w:rsidP="00C71F99">
      <w:pPr>
        <w:pStyle w:val="Heading1"/>
        <w:spacing w:before="0" w:after="0"/>
        <w:rPr>
          <w:sz w:val="16"/>
          <w:szCs w:val="22"/>
        </w:rPr>
      </w:pPr>
    </w:p>
    <w:p w14:paraId="5BE126A6" w14:textId="77777777" w:rsidR="00815DAA" w:rsidRPr="00C71F99" w:rsidRDefault="00C71F99" w:rsidP="00C71F99">
      <w:pPr>
        <w:pStyle w:val="Heading1"/>
        <w:spacing w:before="0" w:after="0"/>
        <w:rPr>
          <w:sz w:val="22"/>
          <w:szCs w:val="22"/>
        </w:rPr>
      </w:pPr>
      <w:r w:rsidRPr="00C71F99">
        <w:rPr>
          <w:sz w:val="22"/>
          <w:szCs w:val="22"/>
        </w:rPr>
        <w:t>PROFILE</w:t>
      </w:r>
    </w:p>
    <w:p w14:paraId="679489F1" w14:textId="77777777" w:rsidR="00C71F99" w:rsidRPr="00C71F99" w:rsidRDefault="00C71F99" w:rsidP="00C71F99">
      <w:pPr>
        <w:pStyle w:val="Heading1"/>
        <w:spacing w:before="0" w:after="0"/>
        <w:rPr>
          <w:sz w:val="22"/>
          <w:szCs w:val="22"/>
        </w:rPr>
      </w:pPr>
    </w:p>
    <w:p w14:paraId="487CC202" w14:textId="77777777" w:rsidR="00815DAA" w:rsidRPr="00C71F99" w:rsidRDefault="00815DAA" w:rsidP="00C71F99">
      <w:pPr>
        <w:pStyle w:val="ListParagraph"/>
        <w:numPr>
          <w:ilvl w:val="0"/>
          <w:numId w:val="27"/>
        </w:numPr>
        <w:spacing w:after="0"/>
      </w:pPr>
      <w:r w:rsidRPr="00C71F99">
        <w:t>Hardworking and dedicated to projects and tasks</w:t>
      </w:r>
    </w:p>
    <w:p w14:paraId="752BB04C" w14:textId="77777777" w:rsidR="00F421BE" w:rsidRPr="00C71F99" w:rsidRDefault="00C71F99" w:rsidP="00C71F99">
      <w:pPr>
        <w:pStyle w:val="ListParagraph"/>
        <w:numPr>
          <w:ilvl w:val="0"/>
          <w:numId w:val="27"/>
        </w:numPr>
        <w:spacing w:after="0"/>
      </w:pPr>
      <w:r w:rsidRPr="00C71F99">
        <w:t xml:space="preserve">Quick learner </w:t>
      </w:r>
      <w:r w:rsidR="00F421BE" w:rsidRPr="00C71F99">
        <w:t>with strong curiosity and high self-motivation</w:t>
      </w:r>
    </w:p>
    <w:p w14:paraId="28175131" w14:textId="5B20A584" w:rsidR="005535CB" w:rsidRDefault="00F421BE" w:rsidP="00C71F99">
      <w:pPr>
        <w:pStyle w:val="ListParagraph"/>
        <w:numPr>
          <w:ilvl w:val="0"/>
          <w:numId w:val="27"/>
        </w:numPr>
        <w:spacing w:after="0"/>
      </w:pPr>
      <w:r w:rsidRPr="00C71F99">
        <w:t>Goal-oriented with strong abilities to work alone or within a team</w:t>
      </w:r>
    </w:p>
    <w:p w14:paraId="0E7A9D49" w14:textId="15D38C80" w:rsidR="005A7BB2" w:rsidRPr="00C71F99" w:rsidRDefault="00B73518" w:rsidP="00C71F99">
      <w:pPr>
        <w:pStyle w:val="ListParagraph"/>
        <w:numPr>
          <w:ilvl w:val="0"/>
          <w:numId w:val="27"/>
        </w:numPr>
        <w:spacing w:after="0"/>
      </w:pPr>
      <w:r>
        <w:t>Passion for attaining new skills and experiences</w:t>
      </w:r>
    </w:p>
    <w:p w14:paraId="219288C3" w14:textId="77777777" w:rsidR="00C71F99" w:rsidRPr="00C71F99" w:rsidRDefault="00C71F99" w:rsidP="00C71F99">
      <w:pPr>
        <w:pStyle w:val="Heading1"/>
        <w:spacing w:before="0" w:after="0"/>
        <w:rPr>
          <w:sz w:val="22"/>
          <w:szCs w:val="22"/>
        </w:rPr>
      </w:pPr>
    </w:p>
    <w:p w14:paraId="0D957104" w14:textId="77777777" w:rsidR="006270A9" w:rsidRPr="00C71F99" w:rsidRDefault="00C71F99" w:rsidP="00C71F99">
      <w:pPr>
        <w:pStyle w:val="Heading1"/>
        <w:spacing w:before="0" w:after="0"/>
        <w:rPr>
          <w:sz w:val="22"/>
          <w:szCs w:val="22"/>
        </w:rPr>
      </w:pPr>
      <w:r w:rsidRPr="00C71F99">
        <w:rPr>
          <w:sz w:val="22"/>
          <w:szCs w:val="22"/>
        </w:rPr>
        <w:t>EDUCATION</w:t>
      </w:r>
    </w:p>
    <w:p w14:paraId="391D6791" w14:textId="77777777" w:rsidR="00C71F99" w:rsidRPr="00C71F99" w:rsidRDefault="00C71F99" w:rsidP="00C71F99">
      <w:pPr>
        <w:spacing w:after="0"/>
        <w:rPr>
          <w:b/>
        </w:rPr>
      </w:pPr>
    </w:p>
    <w:p w14:paraId="381AF999" w14:textId="77777777" w:rsidR="006270A9" w:rsidRPr="00C71F99" w:rsidRDefault="00C71F99" w:rsidP="00C71F99">
      <w:pPr>
        <w:spacing w:after="0"/>
      </w:pPr>
      <w:r w:rsidRPr="00C71F99">
        <w:rPr>
          <w:b/>
        </w:rPr>
        <w:t>Bachelor of Technology</w:t>
      </w:r>
      <w:r w:rsidR="003E24E5">
        <w:rPr>
          <w:b/>
        </w:rPr>
        <w:t xml:space="preserve">, </w:t>
      </w:r>
      <w:r w:rsidRPr="00C71F99">
        <w:rPr>
          <w:b/>
        </w:rPr>
        <w:t>Software Development Program</w:t>
      </w:r>
      <w:r w:rsidR="00994F4C" w:rsidRPr="00C71F99">
        <w:t xml:space="preserve"> | </w:t>
      </w:r>
      <w:r w:rsidR="003E24E5" w:rsidRPr="00C71F99">
        <w:t>Seneca College</w:t>
      </w:r>
      <w:r w:rsidR="003E24E5">
        <w:tab/>
        <w:t xml:space="preserve"> 2014 - Present</w:t>
      </w:r>
    </w:p>
    <w:p w14:paraId="7DE626D7" w14:textId="77777777" w:rsidR="00C71F99" w:rsidRPr="00C71F99" w:rsidRDefault="00C71F99" w:rsidP="00C71F99">
      <w:pPr>
        <w:pStyle w:val="Heading1"/>
        <w:spacing w:before="0" w:after="0"/>
        <w:rPr>
          <w:sz w:val="22"/>
          <w:szCs w:val="22"/>
        </w:rPr>
      </w:pPr>
    </w:p>
    <w:p w14:paraId="016CF228" w14:textId="77777777" w:rsidR="006270A9" w:rsidRPr="00C71F99" w:rsidRDefault="00C71F99" w:rsidP="00C71F99">
      <w:pPr>
        <w:pStyle w:val="Heading1"/>
        <w:spacing w:before="0" w:after="0"/>
        <w:rPr>
          <w:sz w:val="22"/>
          <w:szCs w:val="22"/>
        </w:rPr>
      </w:pPr>
      <w:r w:rsidRPr="00C71F99">
        <w:rPr>
          <w:sz w:val="22"/>
          <w:szCs w:val="22"/>
        </w:rPr>
        <w:t>TECHNICAL SKILLS</w:t>
      </w:r>
    </w:p>
    <w:p w14:paraId="4B92994F" w14:textId="77777777" w:rsidR="00C71F99" w:rsidRPr="00C71F99" w:rsidRDefault="00C71F99" w:rsidP="00C71F99">
      <w:pPr>
        <w:spacing w:after="0"/>
      </w:pPr>
    </w:p>
    <w:p w14:paraId="52104F0E" w14:textId="77777777" w:rsidR="005535CB" w:rsidRPr="003E24E5" w:rsidRDefault="005535CB" w:rsidP="003E24E5">
      <w:pPr>
        <w:pStyle w:val="ListParagraph"/>
        <w:numPr>
          <w:ilvl w:val="0"/>
          <w:numId w:val="33"/>
        </w:numPr>
        <w:spacing w:after="0"/>
        <w:rPr>
          <w:b/>
        </w:rPr>
      </w:pPr>
      <w:r w:rsidRPr="003E24E5">
        <w:rPr>
          <w:b/>
        </w:rPr>
        <w:t>Programing languages</w:t>
      </w:r>
      <w:r w:rsidR="003E24E5">
        <w:rPr>
          <w:b/>
        </w:rPr>
        <w:t xml:space="preserve">: </w:t>
      </w:r>
      <w:r w:rsidRPr="00C71F99">
        <w:t>C,</w:t>
      </w:r>
      <w:r w:rsidR="00F421BE" w:rsidRPr="00C71F99">
        <w:t xml:space="preserve"> </w:t>
      </w:r>
      <w:r w:rsidRPr="00C71F99">
        <w:t>C++, C#, Java</w:t>
      </w:r>
    </w:p>
    <w:p w14:paraId="56B5ABD8" w14:textId="77777777" w:rsidR="00F421BE" w:rsidRPr="003E24E5" w:rsidRDefault="005535CB" w:rsidP="003E24E5">
      <w:pPr>
        <w:pStyle w:val="ListParagraph"/>
        <w:numPr>
          <w:ilvl w:val="0"/>
          <w:numId w:val="33"/>
        </w:numPr>
        <w:spacing w:after="0"/>
        <w:rPr>
          <w:b/>
        </w:rPr>
      </w:pPr>
      <w:r w:rsidRPr="003E24E5">
        <w:rPr>
          <w:b/>
        </w:rPr>
        <w:t>Database</w:t>
      </w:r>
      <w:r w:rsidR="003E24E5">
        <w:t xml:space="preserve">: </w:t>
      </w:r>
      <w:r w:rsidRPr="00C71F99">
        <w:t>MySQL</w:t>
      </w:r>
      <w:bookmarkStart w:id="0" w:name="_GoBack"/>
      <w:bookmarkEnd w:id="0"/>
    </w:p>
    <w:p w14:paraId="128E5C8E" w14:textId="77777777" w:rsidR="005535CB" w:rsidRPr="003E24E5" w:rsidRDefault="005535CB" w:rsidP="003E24E5">
      <w:pPr>
        <w:pStyle w:val="ListParagraph"/>
        <w:numPr>
          <w:ilvl w:val="0"/>
          <w:numId w:val="33"/>
        </w:numPr>
        <w:spacing w:after="0"/>
        <w:rPr>
          <w:b/>
        </w:rPr>
      </w:pPr>
      <w:r w:rsidRPr="003E24E5">
        <w:rPr>
          <w:b/>
        </w:rPr>
        <w:t>Web Development</w:t>
      </w:r>
      <w:r w:rsidR="003E24E5">
        <w:rPr>
          <w:b/>
        </w:rPr>
        <w:t xml:space="preserve">: </w:t>
      </w:r>
      <w:r w:rsidRPr="00C71F99">
        <w:t>HTML, JavaScript, ASP.NET, CSS</w:t>
      </w:r>
      <w:r w:rsidR="00273D83" w:rsidRPr="00C71F99">
        <w:t>, PHP</w:t>
      </w:r>
    </w:p>
    <w:p w14:paraId="7A817A51" w14:textId="647055E5" w:rsidR="00F421BE" w:rsidRPr="003E24E5" w:rsidRDefault="003E24E5" w:rsidP="003E24E5">
      <w:pPr>
        <w:pStyle w:val="ListParagraph"/>
        <w:numPr>
          <w:ilvl w:val="0"/>
          <w:numId w:val="33"/>
        </w:numPr>
        <w:spacing w:after="0"/>
        <w:rPr>
          <w:b/>
        </w:rPr>
      </w:pPr>
      <w:r w:rsidRPr="003E24E5">
        <w:rPr>
          <w:b/>
        </w:rPr>
        <w:t>S</w:t>
      </w:r>
      <w:r>
        <w:rPr>
          <w:b/>
        </w:rPr>
        <w:t xml:space="preserve">oftware Tools: </w:t>
      </w:r>
      <w:r w:rsidR="005535CB" w:rsidRPr="00C71F99">
        <w:t>Visual Studio .Net, MS Office</w:t>
      </w:r>
      <w:r w:rsidR="00FF7A2C" w:rsidRPr="00C71F99">
        <w:t>, Eclipse, Android Studio</w:t>
      </w:r>
      <w:r w:rsidR="00E05066">
        <w:t xml:space="preserve">, </w:t>
      </w:r>
      <w:proofErr w:type="spellStart"/>
      <w:r w:rsidR="00E05066">
        <w:t>PhpStorm</w:t>
      </w:r>
      <w:proofErr w:type="spellEnd"/>
      <w:r w:rsidR="00E05066">
        <w:t>, MySQL Workbench</w:t>
      </w:r>
    </w:p>
    <w:p w14:paraId="543E613F" w14:textId="77777777" w:rsidR="00C71F99" w:rsidRPr="00C71F99" w:rsidRDefault="00C71F99" w:rsidP="00C71F99">
      <w:pPr>
        <w:pStyle w:val="Heading1"/>
        <w:spacing w:before="0" w:after="0"/>
        <w:rPr>
          <w:sz w:val="22"/>
          <w:szCs w:val="22"/>
        </w:rPr>
      </w:pPr>
    </w:p>
    <w:p w14:paraId="78259669" w14:textId="77777777" w:rsidR="00007495" w:rsidRPr="00C71F99" w:rsidRDefault="00C71F99" w:rsidP="00C71F99">
      <w:pPr>
        <w:pStyle w:val="Heading1"/>
        <w:spacing w:before="0" w:after="0"/>
        <w:rPr>
          <w:sz w:val="22"/>
          <w:szCs w:val="22"/>
        </w:rPr>
      </w:pPr>
      <w:r w:rsidRPr="00C71F99">
        <w:rPr>
          <w:sz w:val="22"/>
          <w:szCs w:val="22"/>
        </w:rPr>
        <w:t>RELEVANT PROJECTS</w:t>
      </w:r>
    </w:p>
    <w:p w14:paraId="550822E5" w14:textId="77777777" w:rsidR="00C71F99" w:rsidRPr="00C71F99" w:rsidRDefault="00C71F99" w:rsidP="00C71F99">
      <w:pPr>
        <w:pStyle w:val="Heading2"/>
        <w:spacing w:before="0" w:after="0"/>
        <w:rPr>
          <w:sz w:val="22"/>
          <w:szCs w:val="22"/>
        </w:rPr>
      </w:pPr>
    </w:p>
    <w:p w14:paraId="342F82A2" w14:textId="77777777" w:rsidR="00007495" w:rsidRPr="00C71F99" w:rsidRDefault="00C71F99" w:rsidP="00C71F99">
      <w:pPr>
        <w:pStyle w:val="Heading2"/>
        <w:spacing w:before="0" w:after="0"/>
        <w:rPr>
          <w:sz w:val="22"/>
          <w:szCs w:val="22"/>
        </w:rPr>
      </w:pPr>
      <w:r w:rsidRPr="00C71F99">
        <w:rPr>
          <w:caps w:val="0"/>
          <w:sz w:val="22"/>
          <w:szCs w:val="22"/>
        </w:rPr>
        <w:t xml:space="preserve">Matt-A-Door Warehouse Manager </w:t>
      </w:r>
      <w:r w:rsidRPr="00C71F99">
        <w:rPr>
          <w:caps w:val="0"/>
          <w:sz w:val="22"/>
          <w:szCs w:val="22"/>
        </w:rPr>
        <w:tab/>
      </w:r>
      <w:r w:rsidRPr="00C71F99">
        <w:rPr>
          <w:caps w:val="0"/>
          <w:sz w:val="22"/>
          <w:szCs w:val="22"/>
        </w:rPr>
        <w:tab/>
      </w:r>
      <w:r w:rsidRPr="00C71F99">
        <w:rPr>
          <w:caps w:val="0"/>
          <w:sz w:val="22"/>
          <w:szCs w:val="22"/>
        </w:rPr>
        <w:tab/>
      </w:r>
      <w:r w:rsidRPr="00C71F99">
        <w:rPr>
          <w:caps w:val="0"/>
          <w:sz w:val="22"/>
          <w:szCs w:val="22"/>
        </w:rPr>
        <w:tab/>
      </w:r>
      <w:r w:rsidRPr="00C71F99">
        <w:rPr>
          <w:caps w:val="0"/>
          <w:sz w:val="22"/>
          <w:szCs w:val="22"/>
        </w:rPr>
        <w:tab/>
      </w:r>
      <w:r w:rsidRPr="00C71F99">
        <w:rPr>
          <w:caps w:val="0"/>
          <w:sz w:val="22"/>
          <w:szCs w:val="22"/>
        </w:rPr>
        <w:tab/>
      </w:r>
      <w:r w:rsidR="003E24E5">
        <w:rPr>
          <w:caps w:val="0"/>
          <w:sz w:val="22"/>
          <w:szCs w:val="22"/>
        </w:rPr>
        <w:tab/>
        <w:t xml:space="preserve">           </w:t>
      </w:r>
      <w:r w:rsidRPr="00C71F99">
        <w:rPr>
          <w:b w:val="0"/>
          <w:caps w:val="0"/>
          <w:sz w:val="22"/>
          <w:szCs w:val="22"/>
        </w:rPr>
        <w:t>Dec 2016</w:t>
      </w:r>
    </w:p>
    <w:p w14:paraId="1DB359B8" w14:textId="77777777" w:rsidR="00007495" w:rsidRPr="00C71F99" w:rsidRDefault="00007495" w:rsidP="00C71F99">
      <w:pPr>
        <w:pStyle w:val="ListParagraph"/>
        <w:numPr>
          <w:ilvl w:val="0"/>
          <w:numId w:val="30"/>
        </w:numPr>
        <w:spacing w:after="0"/>
      </w:pPr>
      <w:r w:rsidRPr="00C71F99">
        <w:t xml:space="preserve">Environment: Android </w:t>
      </w:r>
      <w:r w:rsidR="008D75E2" w:rsidRPr="00C71F99">
        <w:t>S</w:t>
      </w:r>
      <w:r w:rsidRPr="00C71F99">
        <w:t>tudio, Java, MySQL</w:t>
      </w:r>
    </w:p>
    <w:p w14:paraId="0485ABA8" w14:textId="77777777" w:rsidR="00007495" w:rsidRPr="00C71F99" w:rsidRDefault="00467DA7" w:rsidP="00C71F99">
      <w:pPr>
        <w:pStyle w:val="ListParagraph"/>
        <w:numPr>
          <w:ilvl w:val="0"/>
          <w:numId w:val="30"/>
        </w:numPr>
        <w:spacing w:after="0"/>
      </w:pPr>
      <w:r w:rsidRPr="00C71F99">
        <w:t>Involved in the f</w:t>
      </w:r>
      <w:r w:rsidR="00007495" w:rsidRPr="00C71F99">
        <w:t xml:space="preserve">ull software development life cycle </w:t>
      </w:r>
    </w:p>
    <w:p w14:paraId="17170E45" w14:textId="77777777" w:rsidR="00007495" w:rsidRPr="00C71F99" w:rsidRDefault="00007495" w:rsidP="00C71F99">
      <w:pPr>
        <w:pStyle w:val="ListParagraph"/>
        <w:numPr>
          <w:ilvl w:val="0"/>
          <w:numId w:val="30"/>
        </w:numPr>
        <w:spacing w:after="0"/>
      </w:pPr>
      <w:r w:rsidRPr="00C71F99">
        <w:t>Post production application support</w:t>
      </w:r>
    </w:p>
    <w:p w14:paraId="6A8B366B" w14:textId="77777777" w:rsidR="00007495" w:rsidRPr="00C71F99" w:rsidRDefault="00007495" w:rsidP="00C71F99">
      <w:pPr>
        <w:pStyle w:val="ListParagraph"/>
        <w:numPr>
          <w:ilvl w:val="0"/>
          <w:numId w:val="30"/>
        </w:numPr>
        <w:spacing w:after="0"/>
      </w:pPr>
      <w:r w:rsidRPr="00C71F99">
        <w:t>Implemented Mat-a-door Warehouse Manager for inventory management</w:t>
      </w:r>
    </w:p>
    <w:p w14:paraId="79B3A067" w14:textId="77777777" w:rsidR="00007495" w:rsidRPr="00C71F99" w:rsidRDefault="00007495" w:rsidP="00C71F99">
      <w:pPr>
        <w:pStyle w:val="ListParagraph"/>
        <w:numPr>
          <w:ilvl w:val="0"/>
          <w:numId w:val="30"/>
        </w:numPr>
        <w:spacing w:after="0"/>
      </w:pPr>
      <w:r w:rsidRPr="00C71F99">
        <w:t>Instruction generation and user training</w:t>
      </w:r>
    </w:p>
    <w:p w14:paraId="7B1D8115" w14:textId="77777777" w:rsidR="00C71F99" w:rsidRPr="00C71F99" w:rsidRDefault="00C71F99" w:rsidP="00C71F99">
      <w:pPr>
        <w:pStyle w:val="Heading2"/>
        <w:spacing w:before="0" w:after="0"/>
        <w:rPr>
          <w:sz w:val="22"/>
          <w:szCs w:val="22"/>
        </w:rPr>
      </w:pPr>
    </w:p>
    <w:p w14:paraId="35EDF199" w14:textId="77777777" w:rsidR="008D75E2" w:rsidRPr="00C71F99" w:rsidRDefault="00C71F99" w:rsidP="00C71F99">
      <w:pPr>
        <w:pStyle w:val="Heading2"/>
        <w:spacing w:before="0" w:after="0"/>
        <w:rPr>
          <w:sz w:val="22"/>
          <w:szCs w:val="22"/>
        </w:rPr>
      </w:pPr>
      <w:proofErr w:type="spellStart"/>
      <w:r w:rsidRPr="00C71F99">
        <w:rPr>
          <w:caps w:val="0"/>
          <w:sz w:val="22"/>
          <w:szCs w:val="22"/>
        </w:rPr>
        <w:t>Koodo</w:t>
      </w:r>
      <w:proofErr w:type="spellEnd"/>
      <w:r w:rsidRPr="00C71F99">
        <w:rPr>
          <w:caps w:val="0"/>
          <w:sz w:val="22"/>
          <w:szCs w:val="22"/>
        </w:rPr>
        <w:t xml:space="preserve"> Mobile </w:t>
      </w:r>
      <w:proofErr w:type="spellStart"/>
      <w:r w:rsidRPr="00C71F99">
        <w:rPr>
          <w:caps w:val="0"/>
          <w:sz w:val="22"/>
          <w:szCs w:val="22"/>
        </w:rPr>
        <w:t>Cms</w:t>
      </w:r>
      <w:proofErr w:type="spellEnd"/>
      <w:r w:rsidRPr="00C71F99">
        <w:rPr>
          <w:caps w:val="0"/>
          <w:sz w:val="22"/>
          <w:szCs w:val="22"/>
        </w:rPr>
        <w:tab/>
      </w:r>
      <w:r w:rsidRPr="00C71F99">
        <w:rPr>
          <w:caps w:val="0"/>
          <w:sz w:val="22"/>
          <w:szCs w:val="22"/>
        </w:rPr>
        <w:tab/>
      </w:r>
      <w:r w:rsidRPr="00C71F99">
        <w:rPr>
          <w:caps w:val="0"/>
          <w:sz w:val="22"/>
          <w:szCs w:val="22"/>
        </w:rPr>
        <w:tab/>
      </w:r>
      <w:r w:rsidRPr="00C71F99">
        <w:rPr>
          <w:caps w:val="0"/>
          <w:sz w:val="22"/>
          <w:szCs w:val="22"/>
        </w:rPr>
        <w:tab/>
      </w:r>
      <w:r w:rsidRPr="00C71F99">
        <w:rPr>
          <w:caps w:val="0"/>
          <w:sz w:val="22"/>
          <w:szCs w:val="22"/>
        </w:rPr>
        <w:tab/>
      </w:r>
      <w:r w:rsidRPr="00C71F99">
        <w:rPr>
          <w:caps w:val="0"/>
          <w:sz w:val="22"/>
          <w:szCs w:val="22"/>
        </w:rPr>
        <w:tab/>
      </w:r>
      <w:r w:rsidRPr="00C71F99">
        <w:rPr>
          <w:caps w:val="0"/>
          <w:sz w:val="22"/>
          <w:szCs w:val="22"/>
        </w:rPr>
        <w:tab/>
      </w:r>
      <w:r w:rsidRPr="00C71F99">
        <w:rPr>
          <w:caps w:val="0"/>
          <w:sz w:val="22"/>
          <w:szCs w:val="22"/>
        </w:rPr>
        <w:tab/>
      </w:r>
      <w:r w:rsidRPr="00C71F99">
        <w:rPr>
          <w:caps w:val="0"/>
          <w:sz w:val="22"/>
          <w:szCs w:val="22"/>
        </w:rPr>
        <w:tab/>
      </w:r>
      <w:r w:rsidR="003E24E5">
        <w:rPr>
          <w:caps w:val="0"/>
          <w:sz w:val="22"/>
          <w:szCs w:val="22"/>
        </w:rPr>
        <w:t xml:space="preserve">          </w:t>
      </w:r>
      <w:r w:rsidRPr="00C71F99">
        <w:rPr>
          <w:b w:val="0"/>
          <w:caps w:val="0"/>
          <w:sz w:val="22"/>
          <w:szCs w:val="22"/>
        </w:rPr>
        <w:t>May 2015</w:t>
      </w:r>
      <w:r w:rsidRPr="00C71F99">
        <w:rPr>
          <w:caps w:val="0"/>
          <w:sz w:val="22"/>
          <w:szCs w:val="22"/>
        </w:rPr>
        <w:t xml:space="preserve"> </w:t>
      </w:r>
    </w:p>
    <w:p w14:paraId="045A54E0" w14:textId="77777777" w:rsidR="008D75E2" w:rsidRPr="00C71F99" w:rsidRDefault="00007495" w:rsidP="00C71F99">
      <w:pPr>
        <w:pStyle w:val="ListParagraph"/>
        <w:numPr>
          <w:ilvl w:val="0"/>
          <w:numId w:val="31"/>
        </w:numPr>
        <w:spacing w:after="0"/>
      </w:pPr>
      <w:r w:rsidRPr="00C71F99">
        <w:t xml:space="preserve">Environment: PHP, HTML, </w:t>
      </w:r>
      <w:r w:rsidR="00E25563" w:rsidRPr="00C71F99">
        <w:t>B</w:t>
      </w:r>
      <w:r w:rsidRPr="00C71F99">
        <w:t>ootstrap</w:t>
      </w:r>
      <w:r w:rsidR="00E25563" w:rsidRPr="00C71F99">
        <w:t>, MySQL</w:t>
      </w:r>
    </w:p>
    <w:p w14:paraId="1876C422" w14:textId="77777777" w:rsidR="008D75E2" w:rsidRPr="00C71F99" w:rsidRDefault="00467DA7" w:rsidP="00C71F99">
      <w:pPr>
        <w:pStyle w:val="ListParagraph"/>
        <w:numPr>
          <w:ilvl w:val="0"/>
          <w:numId w:val="31"/>
        </w:numPr>
        <w:spacing w:after="0"/>
      </w:pPr>
      <w:r w:rsidRPr="00C71F99">
        <w:t>User requirements gathering and investigat</w:t>
      </w:r>
      <w:r w:rsidR="00077B54" w:rsidRPr="00C71F99">
        <w:t>ing</w:t>
      </w:r>
      <w:r w:rsidRPr="00C71F99">
        <w:t xml:space="preserve"> technology</w:t>
      </w:r>
    </w:p>
    <w:p w14:paraId="1F4F0D04" w14:textId="77777777" w:rsidR="0033044D" w:rsidRPr="00C71F99" w:rsidRDefault="00E25563" w:rsidP="00C71F99">
      <w:pPr>
        <w:pStyle w:val="ListParagraph"/>
        <w:numPr>
          <w:ilvl w:val="0"/>
          <w:numId w:val="31"/>
        </w:numPr>
        <w:spacing w:after="0"/>
      </w:pPr>
      <w:r w:rsidRPr="00C71F99">
        <w:t>Optimizing solution files and code</w:t>
      </w:r>
    </w:p>
    <w:p w14:paraId="36B322ED" w14:textId="77777777" w:rsidR="00E25563" w:rsidRPr="00C71F99" w:rsidRDefault="00E25563" w:rsidP="00C71F99">
      <w:pPr>
        <w:pStyle w:val="ListParagraph"/>
        <w:numPr>
          <w:ilvl w:val="0"/>
          <w:numId w:val="31"/>
        </w:numPr>
        <w:spacing w:after="0"/>
      </w:pPr>
      <w:r w:rsidRPr="00C71F99">
        <w:t>Code and design database procedures</w:t>
      </w:r>
    </w:p>
    <w:p w14:paraId="114FBB16" w14:textId="77777777" w:rsidR="00C71F99" w:rsidRPr="00C71F99" w:rsidRDefault="00C71F99" w:rsidP="00C71F99">
      <w:pPr>
        <w:pStyle w:val="Heading1"/>
        <w:spacing w:before="0" w:after="0"/>
        <w:rPr>
          <w:sz w:val="22"/>
          <w:szCs w:val="22"/>
        </w:rPr>
      </w:pPr>
    </w:p>
    <w:p w14:paraId="3AC8FE6E" w14:textId="77777777" w:rsidR="006270A9" w:rsidRPr="00C71F99" w:rsidRDefault="00C71F99" w:rsidP="00C71F99">
      <w:pPr>
        <w:pStyle w:val="Heading1"/>
        <w:spacing w:before="0" w:after="0"/>
        <w:rPr>
          <w:sz w:val="22"/>
          <w:szCs w:val="22"/>
        </w:rPr>
      </w:pPr>
      <w:r w:rsidRPr="00C71F99">
        <w:rPr>
          <w:sz w:val="22"/>
          <w:szCs w:val="22"/>
        </w:rPr>
        <w:t>EMPLOYMENT EXPERIENCE</w:t>
      </w:r>
    </w:p>
    <w:p w14:paraId="07D98725" w14:textId="3F224B1E" w:rsidR="00A2421E" w:rsidRPr="00E05066" w:rsidRDefault="00A2421E" w:rsidP="00E05066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  <w:b/>
        </w:rPr>
        <w:t>Junior Programmer</w:t>
      </w:r>
      <w:r w:rsidR="00E05066">
        <w:rPr>
          <w:rFonts w:asciiTheme="majorHAnsi" w:hAnsiTheme="majorHAnsi"/>
          <w:b/>
        </w:rPr>
        <w:t xml:space="preserve"> | </w:t>
      </w:r>
      <w:proofErr w:type="spellStart"/>
      <w:r w:rsidR="00E05066">
        <w:rPr>
          <w:rFonts w:asciiTheme="majorHAnsi" w:hAnsiTheme="majorHAnsi"/>
          <w:b/>
        </w:rPr>
        <w:t>Fundscraper</w:t>
      </w:r>
      <w:proofErr w:type="spellEnd"/>
      <w:r w:rsidR="00E05066">
        <w:rPr>
          <w:rFonts w:asciiTheme="majorHAnsi" w:hAnsiTheme="majorHAnsi"/>
          <w:b/>
        </w:rPr>
        <w:tab/>
      </w:r>
      <w:r w:rsidR="00E05066">
        <w:rPr>
          <w:rFonts w:asciiTheme="majorHAnsi" w:hAnsiTheme="majorHAnsi"/>
          <w:b/>
        </w:rPr>
        <w:tab/>
      </w:r>
      <w:r w:rsidR="00E05066">
        <w:rPr>
          <w:rFonts w:asciiTheme="majorHAnsi" w:hAnsiTheme="majorHAnsi"/>
          <w:b/>
        </w:rPr>
        <w:tab/>
      </w:r>
      <w:r w:rsidR="00E05066">
        <w:rPr>
          <w:rFonts w:asciiTheme="majorHAnsi" w:hAnsiTheme="majorHAnsi"/>
          <w:b/>
        </w:rPr>
        <w:tab/>
      </w:r>
      <w:r w:rsidR="00E05066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 xml:space="preserve">           </w:t>
      </w:r>
      <w:r w:rsidRPr="00A2421E">
        <w:rPr>
          <w:rFonts w:asciiTheme="majorHAnsi" w:hAnsiTheme="majorHAnsi"/>
        </w:rPr>
        <w:t>May</w:t>
      </w:r>
      <w:r>
        <w:rPr>
          <w:rFonts w:asciiTheme="majorHAnsi" w:hAnsiTheme="majorHAnsi"/>
          <w:b/>
        </w:rPr>
        <w:t xml:space="preserve"> </w:t>
      </w:r>
      <w:r w:rsidR="00E05066">
        <w:rPr>
          <w:rFonts w:asciiTheme="majorHAnsi" w:hAnsiTheme="majorHAnsi"/>
        </w:rPr>
        <w:t>2017-</w:t>
      </w:r>
      <w:r>
        <w:rPr>
          <w:rFonts w:asciiTheme="majorHAnsi" w:hAnsiTheme="majorHAnsi"/>
        </w:rPr>
        <w:t xml:space="preserve"> January 2018</w:t>
      </w:r>
    </w:p>
    <w:p w14:paraId="4BD587B8" w14:textId="357F5BD7" w:rsidR="00C71F99" w:rsidRDefault="00E05066" w:rsidP="00C71F99">
      <w:pPr>
        <w:pStyle w:val="ListParagraph"/>
        <w:numPr>
          <w:ilvl w:val="0"/>
          <w:numId w:val="3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Writing and managing automated tests</w:t>
      </w:r>
    </w:p>
    <w:p w14:paraId="71F3194D" w14:textId="210F7C7A" w:rsidR="00E05066" w:rsidRDefault="00A2421E" w:rsidP="00C71F99">
      <w:pPr>
        <w:pStyle w:val="ListParagraph"/>
        <w:numPr>
          <w:ilvl w:val="0"/>
          <w:numId w:val="3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Identifying and documenting </w:t>
      </w:r>
      <w:r w:rsidR="005478A9">
        <w:rPr>
          <w:rFonts w:asciiTheme="majorHAnsi" w:hAnsiTheme="majorHAnsi"/>
        </w:rPr>
        <w:t>flaws and redundancies in logic</w:t>
      </w:r>
    </w:p>
    <w:p w14:paraId="6A272504" w14:textId="6D064253" w:rsidR="005478A9" w:rsidRDefault="005A7BB2" w:rsidP="00C71F99">
      <w:pPr>
        <w:pStyle w:val="ListParagraph"/>
        <w:numPr>
          <w:ilvl w:val="0"/>
          <w:numId w:val="3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Drafting instructional documents on using software for the side of business</w:t>
      </w:r>
    </w:p>
    <w:p w14:paraId="21D5456B" w14:textId="05100624" w:rsidR="005A7BB2" w:rsidRDefault="006B3BB3" w:rsidP="00C71F99">
      <w:pPr>
        <w:pStyle w:val="ListParagraph"/>
        <w:numPr>
          <w:ilvl w:val="0"/>
          <w:numId w:val="34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Overhauling of DocuSign mapping using an inhouse merge language</w:t>
      </w:r>
    </w:p>
    <w:p w14:paraId="3FC49EE1" w14:textId="66812FD9" w:rsidR="00E05066" w:rsidRPr="00A2421E" w:rsidRDefault="00A2421E" w:rsidP="00A2421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Technology used: </w:t>
      </w:r>
      <w:proofErr w:type="spellStart"/>
      <w:r>
        <w:rPr>
          <w:rFonts w:asciiTheme="majorHAnsi" w:hAnsiTheme="majorHAnsi"/>
        </w:rPr>
        <w:t>Github</w:t>
      </w:r>
      <w:proofErr w:type="spellEnd"/>
      <w:r>
        <w:rPr>
          <w:rFonts w:asciiTheme="majorHAnsi" w:hAnsiTheme="majorHAnsi"/>
        </w:rPr>
        <w:t>, Ghost Inspector, PHP, Java script, and MySQL</w:t>
      </w:r>
      <w:r w:rsidR="006B3BB3">
        <w:rPr>
          <w:rFonts w:asciiTheme="majorHAnsi" w:hAnsiTheme="majorHAnsi"/>
        </w:rPr>
        <w:t>, HubSpot, DocuSign</w:t>
      </w:r>
    </w:p>
    <w:p w14:paraId="099A8807" w14:textId="77777777" w:rsidR="00E05066" w:rsidRDefault="00E05066" w:rsidP="00C71F99">
      <w:pPr>
        <w:pStyle w:val="Heading2"/>
        <w:spacing w:before="0" w:after="0"/>
        <w:rPr>
          <w:caps w:val="0"/>
          <w:sz w:val="22"/>
          <w:szCs w:val="22"/>
        </w:rPr>
      </w:pPr>
    </w:p>
    <w:p w14:paraId="59C47BCD" w14:textId="6F1CDD21" w:rsidR="006270A9" w:rsidRPr="00C71F99" w:rsidRDefault="00C71F99" w:rsidP="00C71F99">
      <w:pPr>
        <w:pStyle w:val="Heading2"/>
        <w:spacing w:before="0" w:after="0"/>
        <w:rPr>
          <w:sz w:val="22"/>
          <w:szCs w:val="22"/>
        </w:rPr>
      </w:pPr>
      <w:r w:rsidRPr="00C71F99">
        <w:rPr>
          <w:caps w:val="0"/>
          <w:sz w:val="22"/>
          <w:szCs w:val="22"/>
        </w:rPr>
        <w:t>Warehouse Foreman | </w:t>
      </w:r>
      <w:r w:rsidRPr="00C71F99">
        <w:rPr>
          <w:b w:val="0"/>
          <w:caps w:val="0"/>
          <w:sz w:val="22"/>
          <w:szCs w:val="22"/>
        </w:rPr>
        <w:t>Mat-A-Door</w:t>
      </w:r>
      <w:r w:rsidRPr="00C71F99">
        <w:rPr>
          <w:b w:val="0"/>
          <w:caps w:val="0"/>
          <w:sz w:val="22"/>
          <w:szCs w:val="22"/>
        </w:rPr>
        <w:tab/>
      </w:r>
      <w:r w:rsidRPr="00C71F99">
        <w:rPr>
          <w:b w:val="0"/>
          <w:caps w:val="0"/>
          <w:sz w:val="22"/>
          <w:szCs w:val="22"/>
        </w:rPr>
        <w:tab/>
      </w:r>
      <w:r w:rsidRPr="00C71F99">
        <w:rPr>
          <w:b w:val="0"/>
          <w:caps w:val="0"/>
          <w:sz w:val="22"/>
          <w:szCs w:val="22"/>
        </w:rPr>
        <w:tab/>
      </w:r>
      <w:r w:rsidRPr="00C71F99">
        <w:rPr>
          <w:b w:val="0"/>
          <w:caps w:val="0"/>
          <w:sz w:val="22"/>
          <w:szCs w:val="22"/>
        </w:rPr>
        <w:tab/>
      </w:r>
      <w:r w:rsidRPr="00C71F99">
        <w:rPr>
          <w:b w:val="0"/>
          <w:caps w:val="0"/>
          <w:sz w:val="22"/>
          <w:szCs w:val="22"/>
        </w:rPr>
        <w:tab/>
      </w:r>
      <w:r w:rsidRPr="00C71F99">
        <w:rPr>
          <w:b w:val="0"/>
          <w:caps w:val="0"/>
          <w:sz w:val="22"/>
          <w:szCs w:val="22"/>
        </w:rPr>
        <w:tab/>
      </w:r>
      <w:r w:rsidR="003E24E5">
        <w:rPr>
          <w:b w:val="0"/>
          <w:caps w:val="0"/>
          <w:sz w:val="22"/>
          <w:szCs w:val="22"/>
        </w:rPr>
        <w:tab/>
        <w:t xml:space="preserve">   </w:t>
      </w:r>
      <w:r w:rsidRPr="00C71F99">
        <w:rPr>
          <w:b w:val="0"/>
          <w:caps w:val="0"/>
          <w:sz w:val="22"/>
          <w:szCs w:val="22"/>
        </w:rPr>
        <w:t>2011-Present</w:t>
      </w:r>
    </w:p>
    <w:p w14:paraId="61CE5F22" w14:textId="77777777" w:rsidR="006270A9" w:rsidRPr="00C71F99" w:rsidRDefault="001011F2" w:rsidP="00C71F99">
      <w:pPr>
        <w:pStyle w:val="ListParagraph"/>
        <w:numPr>
          <w:ilvl w:val="0"/>
          <w:numId w:val="28"/>
        </w:numPr>
        <w:spacing w:after="0"/>
      </w:pPr>
      <w:r w:rsidRPr="00C71F99">
        <w:t>Managing</w:t>
      </w:r>
      <w:r w:rsidR="00A84F15" w:rsidRPr="00C71F99">
        <w:t xml:space="preserve"> inventory in warehouse</w:t>
      </w:r>
    </w:p>
    <w:p w14:paraId="45247843" w14:textId="77777777" w:rsidR="00A84F15" w:rsidRPr="00C71F99" w:rsidRDefault="00A84F15" w:rsidP="00C71F99">
      <w:pPr>
        <w:pStyle w:val="ListParagraph"/>
        <w:numPr>
          <w:ilvl w:val="0"/>
          <w:numId w:val="28"/>
        </w:numPr>
        <w:spacing w:after="0"/>
      </w:pPr>
      <w:r w:rsidRPr="00C71F99">
        <w:t>Loadin</w:t>
      </w:r>
      <w:r w:rsidR="001011F2" w:rsidRPr="00C71F99">
        <w:t xml:space="preserve">g and unloading truck based on employer specifications </w:t>
      </w:r>
    </w:p>
    <w:p w14:paraId="2326852C" w14:textId="77777777" w:rsidR="001011F2" w:rsidRPr="00C71F99" w:rsidRDefault="009D3FEF" w:rsidP="00C71F99">
      <w:pPr>
        <w:pStyle w:val="ListParagraph"/>
        <w:numPr>
          <w:ilvl w:val="0"/>
          <w:numId w:val="28"/>
        </w:numPr>
        <w:spacing w:after="0"/>
      </w:pPr>
      <w:r w:rsidRPr="00C71F99">
        <w:t xml:space="preserve">Finding replacement staff when employee is unavailable </w:t>
      </w:r>
    </w:p>
    <w:p w14:paraId="17CFB2DE" w14:textId="77777777" w:rsidR="00C71F99" w:rsidRPr="00C71F99" w:rsidRDefault="00C71F99" w:rsidP="00C71F99">
      <w:pPr>
        <w:pStyle w:val="Heading2"/>
        <w:spacing w:before="0" w:after="0"/>
        <w:rPr>
          <w:sz w:val="22"/>
          <w:szCs w:val="22"/>
        </w:rPr>
      </w:pPr>
    </w:p>
    <w:p w14:paraId="160DA5E0" w14:textId="0B320EB9" w:rsidR="006270A9" w:rsidRPr="00C71F99" w:rsidRDefault="00C71F99" w:rsidP="00C71F99">
      <w:pPr>
        <w:pStyle w:val="Heading2"/>
        <w:spacing w:before="0" w:after="0"/>
        <w:rPr>
          <w:sz w:val="22"/>
          <w:szCs w:val="22"/>
        </w:rPr>
      </w:pPr>
      <w:r w:rsidRPr="00C71F99">
        <w:rPr>
          <w:caps w:val="0"/>
          <w:sz w:val="22"/>
          <w:szCs w:val="22"/>
        </w:rPr>
        <w:t>Sandwich Artist | </w:t>
      </w:r>
      <w:r w:rsidRPr="00C71F99">
        <w:rPr>
          <w:b w:val="0"/>
          <w:caps w:val="0"/>
          <w:sz w:val="22"/>
          <w:szCs w:val="22"/>
        </w:rPr>
        <w:t>Subway </w:t>
      </w:r>
      <w:r w:rsidRPr="00C71F99">
        <w:rPr>
          <w:b w:val="0"/>
          <w:caps w:val="0"/>
          <w:sz w:val="22"/>
          <w:szCs w:val="22"/>
        </w:rPr>
        <w:tab/>
      </w:r>
      <w:r w:rsidRPr="00C71F99">
        <w:rPr>
          <w:b w:val="0"/>
          <w:caps w:val="0"/>
          <w:sz w:val="22"/>
          <w:szCs w:val="22"/>
        </w:rPr>
        <w:tab/>
      </w:r>
      <w:r w:rsidRPr="00C71F99">
        <w:rPr>
          <w:b w:val="0"/>
          <w:caps w:val="0"/>
          <w:sz w:val="22"/>
          <w:szCs w:val="22"/>
        </w:rPr>
        <w:tab/>
      </w:r>
      <w:r w:rsidRPr="00C71F99">
        <w:rPr>
          <w:b w:val="0"/>
          <w:caps w:val="0"/>
          <w:sz w:val="22"/>
          <w:szCs w:val="22"/>
        </w:rPr>
        <w:tab/>
      </w:r>
      <w:r w:rsidRPr="00C71F99">
        <w:rPr>
          <w:b w:val="0"/>
          <w:caps w:val="0"/>
          <w:sz w:val="22"/>
          <w:szCs w:val="22"/>
        </w:rPr>
        <w:tab/>
      </w:r>
      <w:r w:rsidR="003E24E5">
        <w:rPr>
          <w:b w:val="0"/>
          <w:caps w:val="0"/>
          <w:sz w:val="22"/>
          <w:szCs w:val="22"/>
        </w:rPr>
        <w:tab/>
      </w:r>
      <w:r w:rsidR="003E24E5">
        <w:rPr>
          <w:b w:val="0"/>
          <w:caps w:val="0"/>
          <w:sz w:val="22"/>
          <w:szCs w:val="22"/>
        </w:rPr>
        <w:tab/>
        <w:t xml:space="preserve">   </w:t>
      </w:r>
      <w:r w:rsidRPr="00C71F99">
        <w:rPr>
          <w:b w:val="0"/>
          <w:caps w:val="0"/>
          <w:sz w:val="22"/>
          <w:szCs w:val="22"/>
        </w:rPr>
        <w:t>May 2013 – Jan 2014</w:t>
      </w:r>
    </w:p>
    <w:p w14:paraId="24A130D5" w14:textId="77777777" w:rsidR="001B29CF" w:rsidRPr="00C71F99" w:rsidRDefault="003B010E" w:rsidP="00C71F99">
      <w:pPr>
        <w:pStyle w:val="ListParagraph"/>
        <w:numPr>
          <w:ilvl w:val="0"/>
          <w:numId w:val="29"/>
        </w:numPr>
        <w:spacing w:after="0"/>
      </w:pPr>
      <w:r w:rsidRPr="00C71F99">
        <w:t>Work</w:t>
      </w:r>
      <w:r w:rsidR="003E24E5">
        <w:t>ed</w:t>
      </w:r>
      <w:r w:rsidRPr="00C71F99">
        <w:t xml:space="preserve"> in groups and individually</w:t>
      </w:r>
      <w:r w:rsidR="003E24E5">
        <w:t xml:space="preserve"> to serve </w:t>
      </w:r>
      <w:r w:rsidRPr="00C71F99">
        <w:t>customers</w:t>
      </w:r>
    </w:p>
    <w:p w14:paraId="56DB2688" w14:textId="77777777" w:rsidR="00467DA7" w:rsidRPr="00C71F99" w:rsidRDefault="003E24E5" w:rsidP="00C71F99">
      <w:pPr>
        <w:pStyle w:val="ListParagraph"/>
        <w:numPr>
          <w:ilvl w:val="0"/>
          <w:numId w:val="29"/>
        </w:numPr>
        <w:spacing w:after="0"/>
      </w:pPr>
      <w:r>
        <w:lastRenderedPageBreak/>
        <w:t xml:space="preserve">Trained </w:t>
      </w:r>
      <w:proofErr w:type="gramStart"/>
      <w:r>
        <w:t xml:space="preserve">new </w:t>
      </w:r>
      <w:r w:rsidR="00467DA7" w:rsidRPr="00C71F99">
        <w:t>staff</w:t>
      </w:r>
      <w:proofErr w:type="gramEnd"/>
      <w:r w:rsidR="00467DA7" w:rsidRPr="00C71F99">
        <w:t xml:space="preserve"> members</w:t>
      </w:r>
    </w:p>
    <w:p w14:paraId="3062105D" w14:textId="77777777" w:rsidR="00467DA7" w:rsidRPr="00C71F99" w:rsidRDefault="008D75E2" w:rsidP="00C71F99">
      <w:pPr>
        <w:pStyle w:val="ListParagraph"/>
        <w:numPr>
          <w:ilvl w:val="0"/>
          <w:numId w:val="29"/>
        </w:numPr>
        <w:spacing w:after="0"/>
      </w:pPr>
      <w:r w:rsidRPr="00C71F99">
        <w:t>Follow</w:t>
      </w:r>
      <w:r w:rsidR="003E24E5">
        <w:t>ed</w:t>
      </w:r>
      <w:r w:rsidRPr="00C71F99">
        <w:t xml:space="preserve"> standard operating procedures</w:t>
      </w:r>
    </w:p>
    <w:p w14:paraId="3D1A9B46" w14:textId="6D604280" w:rsidR="00E25563" w:rsidRDefault="00467DA7" w:rsidP="00C71F99">
      <w:pPr>
        <w:pStyle w:val="ListParagraph"/>
        <w:numPr>
          <w:ilvl w:val="0"/>
          <w:numId w:val="29"/>
        </w:numPr>
        <w:spacing w:after="0"/>
      </w:pPr>
      <w:r w:rsidRPr="00C71F99">
        <w:t>Ensure</w:t>
      </w:r>
      <w:r w:rsidR="003E24E5">
        <w:t xml:space="preserve">d all customers received </w:t>
      </w:r>
      <w:r w:rsidRPr="00C71F99">
        <w:t>exceptional service</w:t>
      </w:r>
    </w:p>
    <w:p w14:paraId="20E42D46" w14:textId="136FEA01" w:rsidR="00E05066" w:rsidRDefault="00E05066" w:rsidP="00E05066">
      <w:pPr>
        <w:spacing w:after="0"/>
      </w:pPr>
      <w:r>
        <w:t xml:space="preserve"> </w:t>
      </w:r>
    </w:p>
    <w:p w14:paraId="40C39DF4" w14:textId="77777777" w:rsidR="003E24E5" w:rsidRPr="003E24E5" w:rsidRDefault="003E24E5" w:rsidP="003E24E5">
      <w:pPr>
        <w:pStyle w:val="Title"/>
        <w:spacing w:after="0"/>
        <w:rPr>
          <w:b/>
          <w:sz w:val="16"/>
        </w:rPr>
      </w:pPr>
    </w:p>
    <w:p w14:paraId="2B8F6518" w14:textId="77777777" w:rsidR="003E24E5" w:rsidRPr="003E24E5" w:rsidRDefault="003E24E5" w:rsidP="003E24E5">
      <w:pPr>
        <w:spacing w:after="0"/>
        <w:rPr>
          <w:sz w:val="16"/>
        </w:rPr>
      </w:pPr>
    </w:p>
    <w:p w14:paraId="37262030" w14:textId="77777777" w:rsidR="003E24E5" w:rsidRPr="00C71F99" w:rsidRDefault="003E24E5" w:rsidP="003E24E5">
      <w:pPr>
        <w:spacing w:after="0"/>
        <w:jc w:val="center"/>
      </w:pPr>
      <w:r w:rsidRPr="003E24E5">
        <w:t>References available upon request</w:t>
      </w:r>
    </w:p>
    <w:sectPr w:rsidR="003E24E5" w:rsidRPr="00C71F99" w:rsidSect="003E24E5">
      <w:footerReference w:type="default" r:id="rId8"/>
      <w:pgSz w:w="12240" w:h="15840"/>
      <w:pgMar w:top="450" w:right="1440" w:bottom="18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AF7A1" w14:textId="77777777" w:rsidR="00B258D3" w:rsidRDefault="00B258D3">
      <w:pPr>
        <w:spacing w:after="0"/>
      </w:pPr>
      <w:r>
        <w:separator/>
      </w:r>
    </w:p>
  </w:endnote>
  <w:endnote w:type="continuationSeparator" w:id="0">
    <w:p w14:paraId="775802D9" w14:textId="77777777" w:rsidR="00B258D3" w:rsidRDefault="00B258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8F84E" w14:textId="374DAAB8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B3BB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A27A9" w14:textId="77777777" w:rsidR="00B258D3" w:rsidRDefault="00B258D3">
      <w:pPr>
        <w:spacing w:after="0"/>
      </w:pPr>
      <w:r>
        <w:separator/>
      </w:r>
    </w:p>
  </w:footnote>
  <w:footnote w:type="continuationSeparator" w:id="0">
    <w:p w14:paraId="3D411B71" w14:textId="77777777" w:rsidR="00B258D3" w:rsidRDefault="00B258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4E66E48"/>
    <w:multiLevelType w:val="hybridMultilevel"/>
    <w:tmpl w:val="5B7A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1C254E"/>
    <w:multiLevelType w:val="hybridMultilevel"/>
    <w:tmpl w:val="AD12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9530173"/>
    <w:multiLevelType w:val="hybridMultilevel"/>
    <w:tmpl w:val="8FEA9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176C0"/>
    <w:multiLevelType w:val="hybridMultilevel"/>
    <w:tmpl w:val="FC24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809DE"/>
    <w:multiLevelType w:val="hybridMultilevel"/>
    <w:tmpl w:val="5A76F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CC48D5"/>
    <w:multiLevelType w:val="hybridMultilevel"/>
    <w:tmpl w:val="A574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2344124"/>
    <w:multiLevelType w:val="hybridMultilevel"/>
    <w:tmpl w:val="8F7AE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3F4BD9"/>
    <w:multiLevelType w:val="hybridMultilevel"/>
    <w:tmpl w:val="0A80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A6A1F"/>
    <w:multiLevelType w:val="hybridMultilevel"/>
    <w:tmpl w:val="DC7A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8AF29DF"/>
    <w:multiLevelType w:val="hybridMultilevel"/>
    <w:tmpl w:val="2764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5559C"/>
    <w:multiLevelType w:val="hybridMultilevel"/>
    <w:tmpl w:val="3306D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2"/>
  </w:num>
  <w:num w:numId="16">
    <w:abstractNumId w:val="12"/>
  </w:num>
  <w:num w:numId="17">
    <w:abstractNumId w:val="20"/>
  </w:num>
  <w:num w:numId="18">
    <w:abstractNumId w:val="10"/>
  </w:num>
  <w:num w:numId="19">
    <w:abstractNumId w:val="28"/>
  </w:num>
  <w:num w:numId="20">
    <w:abstractNumId w:val="23"/>
  </w:num>
  <w:num w:numId="21">
    <w:abstractNumId w:val="11"/>
  </w:num>
  <w:num w:numId="22">
    <w:abstractNumId w:val="17"/>
  </w:num>
  <w:num w:numId="23">
    <w:abstractNumId w:val="27"/>
  </w:num>
  <w:num w:numId="24">
    <w:abstractNumId w:val="24"/>
  </w:num>
  <w:num w:numId="25">
    <w:abstractNumId w:val="14"/>
  </w:num>
  <w:num w:numId="26">
    <w:abstractNumId w:val="26"/>
  </w:num>
  <w:num w:numId="27">
    <w:abstractNumId w:val="18"/>
  </w:num>
  <w:num w:numId="28">
    <w:abstractNumId w:val="29"/>
  </w:num>
  <w:num w:numId="29">
    <w:abstractNumId w:val="13"/>
  </w:num>
  <w:num w:numId="30">
    <w:abstractNumId w:val="30"/>
  </w:num>
  <w:num w:numId="31">
    <w:abstractNumId w:val="19"/>
  </w:num>
  <w:num w:numId="32">
    <w:abstractNumId w:val="25"/>
  </w:num>
  <w:num w:numId="33">
    <w:abstractNumId w:val="16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F4C"/>
    <w:rsid w:val="00007495"/>
    <w:rsid w:val="00045831"/>
    <w:rsid w:val="00077B54"/>
    <w:rsid w:val="000A4F59"/>
    <w:rsid w:val="001011F2"/>
    <w:rsid w:val="00134014"/>
    <w:rsid w:val="0013752E"/>
    <w:rsid w:val="00141A4C"/>
    <w:rsid w:val="001B29CF"/>
    <w:rsid w:val="001D517C"/>
    <w:rsid w:val="00221F3F"/>
    <w:rsid w:val="00273D83"/>
    <w:rsid w:val="0028220F"/>
    <w:rsid w:val="002E09FD"/>
    <w:rsid w:val="003126BA"/>
    <w:rsid w:val="003132C3"/>
    <w:rsid w:val="0033044D"/>
    <w:rsid w:val="00333636"/>
    <w:rsid w:val="00356C14"/>
    <w:rsid w:val="00392DC7"/>
    <w:rsid w:val="003B010E"/>
    <w:rsid w:val="003B55A6"/>
    <w:rsid w:val="003E24E5"/>
    <w:rsid w:val="004321F3"/>
    <w:rsid w:val="0043672D"/>
    <w:rsid w:val="00456917"/>
    <w:rsid w:val="00467DA7"/>
    <w:rsid w:val="004755EF"/>
    <w:rsid w:val="004A61C6"/>
    <w:rsid w:val="004E705B"/>
    <w:rsid w:val="00540255"/>
    <w:rsid w:val="005478A9"/>
    <w:rsid w:val="005535CB"/>
    <w:rsid w:val="005A7BB2"/>
    <w:rsid w:val="00617B26"/>
    <w:rsid w:val="00622D09"/>
    <w:rsid w:val="006270A9"/>
    <w:rsid w:val="00656005"/>
    <w:rsid w:val="00675956"/>
    <w:rsid w:val="00680C4A"/>
    <w:rsid w:val="00681034"/>
    <w:rsid w:val="006B3BB3"/>
    <w:rsid w:val="007405C4"/>
    <w:rsid w:val="007C0DDC"/>
    <w:rsid w:val="007F3294"/>
    <w:rsid w:val="00815DAA"/>
    <w:rsid w:val="00816216"/>
    <w:rsid w:val="00840ED4"/>
    <w:rsid w:val="00870F88"/>
    <w:rsid w:val="0087734B"/>
    <w:rsid w:val="008D75E2"/>
    <w:rsid w:val="009140C2"/>
    <w:rsid w:val="0097240B"/>
    <w:rsid w:val="00994F4C"/>
    <w:rsid w:val="009B5316"/>
    <w:rsid w:val="009D3FEF"/>
    <w:rsid w:val="009D5933"/>
    <w:rsid w:val="00A2421E"/>
    <w:rsid w:val="00A70FED"/>
    <w:rsid w:val="00A84F15"/>
    <w:rsid w:val="00AD07E2"/>
    <w:rsid w:val="00B01178"/>
    <w:rsid w:val="00B258D3"/>
    <w:rsid w:val="00B459A7"/>
    <w:rsid w:val="00B463F2"/>
    <w:rsid w:val="00B73518"/>
    <w:rsid w:val="00B85318"/>
    <w:rsid w:val="00B91DB1"/>
    <w:rsid w:val="00B96506"/>
    <w:rsid w:val="00BD768D"/>
    <w:rsid w:val="00BF526D"/>
    <w:rsid w:val="00C228EB"/>
    <w:rsid w:val="00C516A0"/>
    <w:rsid w:val="00C61F8E"/>
    <w:rsid w:val="00C71F99"/>
    <w:rsid w:val="00C841A6"/>
    <w:rsid w:val="00DA0CAB"/>
    <w:rsid w:val="00E05066"/>
    <w:rsid w:val="00E25563"/>
    <w:rsid w:val="00E27ADD"/>
    <w:rsid w:val="00E43C04"/>
    <w:rsid w:val="00E61C7C"/>
    <w:rsid w:val="00E83E4B"/>
    <w:rsid w:val="00EA6D49"/>
    <w:rsid w:val="00F10EC2"/>
    <w:rsid w:val="00F421BE"/>
    <w:rsid w:val="00F432FB"/>
    <w:rsid w:val="00F64A0F"/>
    <w:rsid w:val="00FF019B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8D33E"/>
  <w15:chartTrackingRefBased/>
  <w15:docId w15:val="{2CF29BA1-E44D-4080-AEE8-982E18C8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61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7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097CE-5CE7-48A3-B02F-5FEDF6F6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 fainshtein</cp:lastModifiedBy>
  <cp:revision>2</cp:revision>
  <dcterms:created xsi:type="dcterms:W3CDTF">2018-02-06T18:54:00Z</dcterms:created>
  <dcterms:modified xsi:type="dcterms:W3CDTF">2018-02-06T18:54:00Z</dcterms:modified>
  <cp:version/>
</cp:coreProperties>
</file>